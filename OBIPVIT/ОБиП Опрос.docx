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05"/>
        <w:gridCol w:w="425"/>
        <w:gridCol w:w="709"/>
        <w:gridCol w:w="708"/>
        <w:gridCol w:w="709"/>
        <w:gridCol w:w="850"/>
        <w:gridCol w:w="851"/>
        <w:gridCol w:w="850"/>
        <w:gridCol w:w="851"/>
        <w:gridCol w:w="850"/>
        <w:gridCol w:w="851"/>
      </w:tblGrid>
      <w:tr w:rsidR="00CB5E47" w:rsidRPr="00E75160" w14:paraId="24EAC3B8" w14:textId="1360129F" w:rsidTr="00731F15">
        <w:trPr>
          <w:cantSplit/>
          <w:trHeight w:val="1139"/>
        </w:trPr>
        <w:tc>
          <w:tcPr>
            <w:tcW w:w="22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5DF7" w14:textId="6BAE8A2D" w:rsidR="00CB5E47" w:rsidRPr="00E75160" w:rsidRDefault="00CB5E47" w:rsidP="002926F7">
            <w:pPr>
              <w:spacing w:after="0" w:line="240" w:lineRule="auto"/>
              <w:ind w:left="-27" w:right="-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814918" w14:textId="2B4D67FB" w:rsidR="00CB5E47" w:rsidRPr="00E75160" w:rsidRDefault="00CB5E47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7CAA2C" w14:textId="6D5DBDBE" w:rsidR="00CB5E47" w:rsidRPr="00E75160" w:rsidRDefault="00CB5E47" w:rsidP="00586FF4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Темперамент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BB9DF" w14:textId="58BAFE50" w:rsidR="00CB5E47" w:rsidRPr="00E75160" w:rsidRDefault="00CB5E47" w:rsidP="002926F7">
            <w:pPr>
              <w:spacing w:after="0" w:line="240" w:lineRule="auto"/>
              <w:ind w:left="-131" w:right="-1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Ролевые функции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A8362F" w14:textId="1DA1E2A1" w:rsidR="00CB5E47" w:rsidRPr="00E75160" w:rsidRDefault="00CB5E47" w:rsidP="002926F7">
            <w:pPr>
              <w:spacing w:after="0" w:line="240" w:lineRule="auto"/>
              <w:ind w:left="-139" w:right="-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Ответственность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B9184" w14:textId="1404873D" w:rsidR="00CB5E47" w:rsidRPr="00E75160" w:rsidRDefault="00CB5E47" w:rsidP="002926F7">
            <w:pPr>
              <w:spacing w:after="0" w:line="240" w:lineRule="auto"/>
              <w:ind w:left="-139" w:right="-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Уровень знаний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113699" w14:textId="65EFF598" w:rsidR="00CB5E47" w:rsidRPr="003B780A" w:rsidRDefault="00CB5E47" w:rsidP="002926F7">
            <w:pPr>
              <w:spacing w:after="0" w:line="240" w:lineRule="auto"/>
              <w:ind w:left="-139" w:right="-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Чувство перспективы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08325E" w14:textId="591ABC56" w:rsidR="00CB5E47" w:rsidRPr="003B780A" w:rsidRDefault="00CB5E47" w:rsidP="002926F7">
            <w:pPr>
              <w:spacing w:after="0" w:line="240" w:lineRule="auto"/>
              <w:ind w:left="-139" w:right="-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Сотрудничество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77359F" w14:textId="662CB390" w:rsidR="00CB5E47" w:rsidRDefault="00CB5E47" w:rsidP="002926F7">
            <w:pPr>
              <w:spacing w:after="0" w:line="240" w:lineRule="auto"/>
              <w:ind w:left="-139" w:right="-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Личная эффективность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706AC" w14:textId="6A09474C" w:rsidR="00CB5E47" w:rsidRDefault="00CB5E47" w:rsidP="002926F7">
            <w:pPr>
              <w:spacing w:after="0" w:line="240" w:lineRule="auto"/>
              <w:ind w:left="-139" w:right="-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Сумма баллов</w:t>
            </w:r>
          </w:p>
        </w:tc>
      </w:tr>
      <w:tr w:rsidR="00CE3A23" w:rsidRPr="00E75160" w14:paraId="4A71378D" w14:textId="22770D34" w:rsidTr="00731F15">
        <w:trPr>
          <w:cantSplit/>
          <w:trHeight w:hRule="exact" w:val="422"/>
        </w:trPr>
        <w:tc>
          <w:tcPr>
            <w:tcW w:w="2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CC88" w14:textId="4FAD2911" w:rsidR="00CE3A23" w:rsidRPr="00E75160" w:rsidRDefault="00CE3A23" w:rsidP="002926F7">
            <w:pPr>
              <w:spacing w:after="0" w:line="240" w:lineRule="auto"/>
              <w:ind w:left="-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56D1" w14:textId="4F140FC0" w:rsidR="00CE3A23" w:rsidRPr="00E75160" w:rsidRDefault="00CE3A23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744" w14:textId="1CDDE73A" w:rsidR="00CE3A23" w:rsidRPr="00E75160" w:rsidRDefault="00CE3A23" w:rsidP="002926F7">
            <w:pPr>
              <w:spacing w:after="0" w:line="240" w:lineRule="auto"/>
              <w:ind w:left="-108" w:right="-10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EC3B" w14:textId="68BE21EA" w:rsidR="00CE3A23" w:rsidRPr="00CB5E47" w:rsidRDefault="00586FF4" w:rsidP="002926F7">
            <w:pPr>
              <w:spacing w:after="0" w:line="240" w:lineRule="auto"/>
              <w:ind w:left="-2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="00CB5E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F042" w14:textId="0F807EFF" w:rsidR="00CE3A23" w:rsidRPr="00CB5E47" w:rsidRDefault="00586FF4" w:rsidP="002926F7">
            <w:pPr>
              <w:spacing w:after="0" w:line="240" w:lineRule="auto"/>
              <w:ind w:left="-2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="00CB5E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D953" w14:textId="6C8F239A" w:rsidR="00CE3A23" w:rsidRPr="00CA6400" w:rsidRDefault="00CE3A23" w:rsidP="0029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 б.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EE95" w14:textId="4821FD8A" w:rsidR="00CE3A23" w:rsidRPr="00CA6400" w:rsidRDefault="00CE3A23" w:rsidP="0029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 б.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79A8" w14:textId="04E8306F" w:rsidR="00CE3A23" w:rsidRPr="00CE3A23" w:rsidRDefault="00CE3A23" w:rsidP="0029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 б.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06C7" w14:textId="450FF9BD" w:rsidR="00CE3A23" w:rsidRPr="00CE3A23" w:rsidRDefault="00CE3A23" w:rsidP="0029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 б.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B3DC1" w14:textId="77DB42E4" w:rsidR="00CE3A23" w:rsidRPr="00CE3A23" w:rsidRDefault="00CE3A23" w:rsidP="0029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 б.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4D78" w14:textId="77777777" w:rsidR="00CE3A23" w:rsidRPr="00E75160" w:rsidRDefault="00CE3A23" w:rsidP="0029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719DA8A0" w14:textId="77777777" w:rsidTr="00731F15">
        <w:trPr>
          <w:cantSplit/>
          <w:trHeight w:hRule="exact" w:val="3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E9C24" w14:textId="0BB576BC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Балюк П.В.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FDD" w14:textId="4B98B754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281" w14:textId="77777777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CB2B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1792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2BE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46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736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8C9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08E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48C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40F806FA" w14:textId="26A2DCAC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2E67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Галюк М.А.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7D31" w14:textId="777EF61E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B4A3" w14:textId="769B52FC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3C22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4D35" w14:textId="19DE86C0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7C4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497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B45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074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22D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716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0A924C70" w14:textId="66242C40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6B55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Гапоненко А.А.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9EE88" w14:textId="5CB4CB31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5575" w14:textId="7C8E8D26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92E8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70D1" w14:textId="36E3A9A9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2232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A9A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75B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CCA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73A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824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4AACED5D" w14:textId="050D586F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001B" w14:textId="0DA9851C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Гарист</w:t>
            </w:r>
            <w:proofErr w:type="spellEnd"/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Д.С.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BC0D" w14:textId="1EE3FF07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B2B5" w14:textId="74D09778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62FF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B55C" w14:textId="6640B84E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6F1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542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C27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21A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408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3DF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863F9" w:rsidRPr="00E75160" w14:paraId="5675E896" w14:textId="4684FE6F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0CC7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Дейлид Р.В.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0E3D2" w14:textId="2BBB7C6C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A147" w14:textId="6AEDF019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6801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7046" w14:textId="7041C898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C4C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6E6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0C8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ABC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641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B4F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3E13E59A" w14:textId="6328ADB0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8A879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Жданович В.С.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B500" w14:textId="52A0FCA5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947C" w14:textId="19D0D485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D17F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E882" w14:textId="31D7C0B6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B7B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9B9A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C71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26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A86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353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12B4721D" w14:textId="45B3727A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0EE7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Зайцев И.Д.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9024" w14:textId="050935BD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9126" w14:textId="6DADB42A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7058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34F6" w14:textId="1659C4A3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805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382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17B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CED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ADF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7BD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6C7F7289" w14:textId="550A2EC2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A6CDF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Зубков Н.Д.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6819" w14:textId="4D5F476F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D556" w14:textId="70D789AB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5A80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5A77" w14:textId="0CB78C41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CBE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91CB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EA0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0C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BA6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B1E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462EA8FF" w14:textId="4FA5B432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F591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Каленик С.А.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AFFF" w14:textId="5B445ADE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8B66" w14:textId="24AB4E0B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970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E40" w14:textId="3B78C5E1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892A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B5A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4BC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E20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0C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D4B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00FA3D52" w14:textId="2533F05D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67E3" w14:textId="4AC3C67C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Короленко М.С.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8D1D" w14:textId="1BA73819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13E8" w14:textId="05B5A5BA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806A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5152" w14:textId="3978A93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897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6957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AF6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556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A0D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DEE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863F9" w:rsidRPr="00E75160" w14:paraId="75CCD0F4" w14:textId="07AB0EF8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61914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Краснов А.А.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2311" w14:textId="55319008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BDCC" w14:textId="31696262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282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18B9" w14:textId="5F4B4FC0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E4B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BD7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47B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CA2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D7E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08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3BAB87AE" w14:textId="25A34357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25CA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Кукьян И.В.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BC25" w14:textId="34AFF196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534A" w14:textId="417E185F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15DB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B58C" w14:textId="0818C570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DB6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116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00D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485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092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239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752EB717" w14:textId="5A714087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FB1F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Купава А.Д.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801B" w14:textId="7517A3D3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BD9" w14:textId="6233A3CB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E02B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0A1A" w14:textId="766246ED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BAF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9D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09C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191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E91A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71BB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666C1451" w14:textId="42A8E1FC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D9A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Лавренчук С.А.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8D95" w14:textId="1578B574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0C1D" w14:textId="3D827216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6AA9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5933" w14:textId="676FA504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670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EA4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42B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9FC2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57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4C3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4BAEAFFC" w14:textId="61631214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4A2E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Летохо И.А.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5365" w14:textId="7088DDB7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97BD" w14:textId="7CC773ED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D377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1CE7" w14:textId="2D7AB7ED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8A0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3D4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64A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97D2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3557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6E4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7554EA0E" w14:textId="54C82136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23842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Лисицкий В.А.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1165" w14:textId="5CD3E53A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0ECB" w14:textId="36070CC1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DF4B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BAB3" w14:textId="00336A4E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DCE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C33A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3A7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DD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408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EDC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120B6AFA" w14:textId="7DE4F156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4101F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Морозов Н.И.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EF9E" w14:textId="1FBD9028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9B6C" w14:textId="3D851BE5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9F16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4CBC" w14:textId="4460197D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1EA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32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B9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72A2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D95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6EB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1ED3B99E" w14:textId="78A37A0F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3BA02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Нистюк А.С.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465A" w14:textId="071650A5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9520" w14:textId="3174488E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D76A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4CBC" w14:textId="6CE9DE30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5D4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45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100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865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707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7CE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6A5C4E30" w14:textId="1F5A4951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A28A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Пенкрат В.В.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B6F0" w14:textId="3CD7A1CE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20CD" w14:textId="6C67D192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B2F8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0643" w14:textId="3F3DE0A3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17D2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10D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DD8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C3A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724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600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49DC1B3E" w14:textId="605F977A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8145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Петров В.С.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9D8F" w14:textId="0E3AF73F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4146" w14:textId="5279FA6A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17C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B08E" w14:textId="77E1A131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5A5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89B7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8F5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85B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729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03B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5EF04070" w14:textId="7B6CBA43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F803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Плакса В.В.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FD90" w14:textId="39CB7CF5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09C8" w14:textId="101143C1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16CC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9581" w14:textId="48FE3F1D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08E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163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571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B0A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D2E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8C9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06B610FE" w14:textId="4F480DDD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4EF1D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Пономарёв А.С.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1C43" w14:textId="757A6C2D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093E" w14:textId="00EC2481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112B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1690" w14:textId="031F7318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CD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C68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2E0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E5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5B1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BA0B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2CDA8B1C" w14:textId="7315FAE7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39DD" w14:textId="176A62A1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Радкевич Р.А.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BC379" w14:textId="0E6332C1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690C" w14:textId="22E632E8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516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B20F" w14:textId="53929A54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B8BB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E92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347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09B5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8C4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77F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863F9" w:rsidRPr="00E75160" w14:paraId="23F8C24E" w14:textId="29D2F95B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9181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Рогова Я.А.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EAFD" w14:textId="7DCDAA55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AE5D" w14:textId="33C6E6F4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5DFD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BF63" w14:textId="7C93AE65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961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56A9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EC1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5BF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6A4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E6B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367AB845" w14:textId="4004897F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E5E8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Турко К.В.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0047" w14:textId="38A2184F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91F9" w14:textId="68C1EFA2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6A1C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B5CB" w14:textId="4BA09225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143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881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831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B6F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611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A6C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0867E691" w14:textId="04D8F6E2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F161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Филипцов Д.А.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0DA1" w14:textId="250E8C26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0293" w14:textId="3AFE893F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89F3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6EFE" w14:textId="05DA97C1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E8A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2B9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93B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B9C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082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FB7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79AC4876" w14:textId="6C53DDDF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F15D" w14:textId="77777777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Шамма В.Д.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A2F9" w14:textId="768C0D51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0593" w14:textId="34EBA7DD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1406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543C" w14:textId="4C450A04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582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8C1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DC7B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3C2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EBD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B0B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32CE22C4" w14:textId="394E59BB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F8214" w14:textId="27E0A358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Шеменков</w:t>
            </w:r>
            <w:proofErr w:type="spellEnd"/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В.В.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6D38" w14:textId="57BDA434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85" w14:textId="6DE0148E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9B9E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7245" w14:textId="3E72D21E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83F7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E8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946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6DEE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A11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363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863F9" w:rsidRPr="00E75160" w14:paraId="752F2404" w14:textId="478CFF25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72ABC" w14:textId="3F34B89D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  <w:t>Шкурский Р.А.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8CF4" w14:textId="42FD3AFC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2E54" w14:textId="2847CAE5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0A7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CB43" w14:textId="7DA5EA9D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8A1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2AEB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2052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CECD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567F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0643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863F9" w:rsidRPr="00E75160" w14:paraId="717C833C" w14:textId="326DE752" w:rsidTr="00731F15">
        <w:trPr>
          <w:cantSplit/>
          <w:trHeight w:hRule="exact" w:val="386"/>
        </w:trPr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C23D" w14:textId="42814C55" w:rsidR="00A863F9" w:rsidRPr="00E75160" w:rsidRDefault="00A863F9" w:rsidP="00A863F9">
            <w:pPr>
              <w:spacing w:after="0" w:line="240" w:lineRule="auto"/>
              <w:ind w:left="-2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Юрченко Е.С.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C644" w14:textId="54FADD68" w:rsidR="00A863F9" w:rsidRPr="00E75160" w:rsidRDefault="00A863F9" w:rsidP="00586FF4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7516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B084" w14:textId="520F5DB5" w:rsidR="00A863F9" w:rsidRPr="00E75160" w:rsidRDefault="00A863F9" w:rsidP="00A863F9">
            <w:pPr>
              <w:spacing w:after="0" w:line="240" w:lineRule="auto"/>
              <w:ind w:left="-108" w:right="-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09AF" w14:textId="77777777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FAC7" w14:textId="1F884E2E" w:rsidR="00A863F9" w:rsidRPr="00E75160" w:rsidRDefault="00A863F9" w:rsidP="00A863F9">
            <w:pPr>
              <w:spacing w:after="0" w:line="240" w:lineRule="auto"/>
              <w:ind w:left="-26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A43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0C18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EC56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D414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EE0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0A5C" w14:textId="77777777" w:rsidR="00A863F9" w:rsidRPr="00E75160" w:rsidRDefault="00A863F9" w:rsidP="00A86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A52D7B5" w14:textId="77777777" w:rsidR="00CC49A5" w:rsidRPr="00457D46" w:rsidRDefault="00CC49A5" w:rsidP="00457D46"/>
    <w:sectPr w:rsidR="00CC49A5" w:rsidRPr="00457D46" w:rsidSect="007F6719">
      <w:footerReference w:type="default" r:id="rId8"/>
      <w:pgSz w:w="11906" w:h="16838"/>
      <w:pgMar w:top="1134" w:right="849" w:bottom="0" w:left="1701" w:header="283" w:footer="4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4AF4" w14:textId="77777777" w:rsidR="00C73F9F" w:rsidRDefault="00C73F9F" w:rsidP="007A272D">
      <w:r>
        <w:separator/>
      </w:r>
    </w:p>
  </w:endnote>
  <w:endnote w:type="continuationSeparator" w:id="0">
    <w:p w14:paraId="55F0D552" w14:textId="77777777" w:rsidR="00C73F9F" w:rsidRDefault="00C73F9F" w:rsidP="007A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881577"/>
      <w:docPartObj>
        <w:docPartGallery w:val="Page Numbers (Bottom of Page)"/>
        <w:docPartUnique/>
      </w:docPartObj>
    </w:sdtPr>
    <w:sdtEndPr/>
    <w:sdtContent>
      <w:p w14:paraId="09F13DD8" w14:textId="77777777" w:rsidR="000A75AE" w:rsidRDefault="000A75AE" w:rsidP="007F38D8">
        <w:pPr>
          <w:pStyle w:val="ab"/>
          <w:jc w:val="right"/>
        </w:pPr>
      </w:p>
      <w:p w14:paraId="06DE3302" w14:textId="77777777" w:rsidR="000A75AE" w:rsidRDefault="000A75AE" w:rsidP="007F38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51B">
          <w:rPr>
            <w:noProof/>
          </w:rPr>
          <w:t>21</w:t>
        </w:r>
        <w:r>
          <w:fldChar w:fldCharType="end"/>
        </w:r>
      </w:p>
      <w:p w14:paraId="1557754C" w14:textId="77777777" w:rsidR="000A75AE" w:rsidRDefault="00C73F9F" w:rsidP="007F38D8">
        <w:pPr>
          <w:pStyle w:val="ab"/>
          <w:jc w:val="right"/>
        </w:pPr>
      </w:p>
    </w:sdtContent>
  </w:sdt>
  <w:p w14:paraId="573BA678" w14:textId="77777777" w:rsidR="000A75AE" w:rsidRDefault="000A75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02D3" w14:textId="77777777" w:rsidR="00C73F9F" w:rsidRDefault="00C73F9F" w:rsidP="007A272D">
      <w:r>
        <w:separator/>
      </w:r>
    </w:p>
  </w:footnote>
  <w:footnote w:type="continuationSeparator" w:id="0">
    <w:p w14:paraId="1AB95CFD" w14:textId="77777777" w:rsidR="00C73F9F" w:rsidRDefault="00C73F9F" w:rsidP="007A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081"/>
    <w:multiLevelType w:val="hybridMultilevel"/>
    <w:tmpl w:val="FDAA3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E63BDE"/>
    <w:multiLevelType w:val="hybridMultilevel"/>
    <w:tmpl w:val="EF2C0006"/>
    <w:lvl w:ilvl="0" w:tplc="0CE887DA"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F43062"/>
    <w:multiLevelType w:val="multilevel"/>
    <w:tmpl w:val="44386EB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66101BE"/>
    <w:multiLevelType w:val="hybridMultilevel"/>
    <w:tmpl w:val="01A472C6"/>
    <w:lvl w:ilvl="0" w:tplc="0CE887DA"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B64479"/>
    <w:multiLevelType w:val="hybridMultilevel"/>
    <w:tmpl w:val="1000500E"/>
    <w:lvl w:ilvl="0" w:tplc="F462D6F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7A4E8F"/>
    <w:multiLevelType w:val="hybridMultilevel"/>
    <w:tmpl w:val="16A41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F76403A"/>
    <w:multiLevelType w:val="hybridMultilevel"/>
    <w:tmpl w:val="11DA4C64"/>
    <w:lvl w:ilvl="0" w:tplc="98C8D86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10"/>
    <w:rsid w:val="0003094E"/>
    <w:rsid w:val="00032A14"/>
    <w:rsid w:val="000346EE"/>
    <w:rsid w:val="000349AC"/>
    <w:rsid w:val="00037AAE"/>
    <w:rsid w:val="0006745A"/>
    <w:rsid w:val="0007769B"/>
    <w:rsid w:val="0009151B"/>
    <w:rsid w:val="00091FC0"/>
    <w:rsid w:val="00095B20"/>
    <w:rsid w:val="000A5578"/>
    <w:rsid w:val="000A75AE"/>
    <w:rsid w:val="000B6377"/>
    <w:rsid w:val="000C56CE"/>
    <w:rsid w:val="000D046C"/>
    <w:rsid w:val="000D4D45"/>
    <w:rsid w:val="000E6D6C"/>
    <w:rsid w:val="00124D21"/>
    <w:rsid w:val="00132574"/>
    <w:rsid w:val="001607E3"/>
    <w:rsid w:val="00181738"/>
    <w:rsid w:val="00184FCA"/>
    <w:rsid w:val="0019023B"/>
    <w:rsid w:val="00194A40"/>
    <w:rsid w:val="001A2701"/>
    <w:rsid w:val="001B7FEE"/>
    <w:rsid w:val="001C5194"/>
    <w:rsid w:val="001C6036"/>
    <w:rsid w:val="001D6435"/>
    <w:rsid w:val="001D65E7"/>
    <w:rsid w:val="001F343C"/>
    <w:rsid w:val="001F39DD"/>
    <w:rsid w:val="00211643"/>
    <w:rsid w:val="00243861"/>
    <w:rsid w:val="00257A37"/>
    <w:rsid w:val="00281712"/>
    <w:rsid w:val="002926F7"/>
    <w:rsid w:val="002C3B72"/>
    <w:rsid w:val="002E1C43"/>
    <w:rsid w:val="002E71C2"/>
    <w:rsid w:val="002F14F7"/>
    <w:rsid w:val="00315C9F"/>
    <w:rsid w:val="00323639"/>
    <w:rsid w:val="00326647"/>
    <w:rsid w:val="00341D3A"/>
    <w:rsid w:val="00352D70"/>
    <w:rsid w:val="00357325"/>
    <w:rsid w:val="00367E1D"/>
    <w:rsid w:val="003A1A61"/>
    <w:rsid w:val="003A23B9"/>
    <w:rsid w:val="003A2B4E"/>
    <w:rsid w:val="003B0AFB"/>
    <w:rsid w:val="003B780A"/>
    <w:rsid w:val="003C6810"/>
    <w:rsid w:val="003D1C8E"/>
    <w:rsid w:val="003F6EEE"/>
    <w:rsid w:val="0040630C"/>
    <w:rsid w:val="00410F9C"/>
    <w:rsid w:val="0041166A"/>
    <w:rsid w:val="00411D0E"/>
    <w:rsid w:val="00416DC9"/>
    <w:rsid w:val="004274B7"/>
    <w:rsid w:val="0043472B"/>
    <w:rsid w:val="00434DA2"/>
    <w:rsid w:val="004426F7"/>
    <w:rsid w:val="004541D5"/>
    <w:rsid w:val="00457D46"/>
    <w:rsid w:val="0046639C"/>
    <w:rsid w:val="00480FCA"/>
    <w:rsid w:val="004909EC"/>
    <w:rsid w:val="00491DE1"/>
    <w:rsid w:val="00496CCE"/>
    <w:rsid w:val="004D4B1C"/>
    <w:rsid w:val="004F6591"/>
    <w:rsid w:val="00502052"/>
    <w:rsid w:val="00504B1C"/>
    <w:rsid w:val="00506E10"/>
    <w:rsid w:val="00520960"/>
    <w:rsid w:val="00532051"/>
    <w:rsid w:val="005327C8"/>
    <w:rsid w:val="00561E4F"/>
    <w:rsid w:val="005630EC"/>
    <w:rsid w:val="0057159E"/>
    <w:rsid w:val="00572C39"/>
    <w:rsid w:val="00574D9D"/>
    <w:rsid w:val="00582EAC"/>
    <w:rsid w:val="00582F4D"/>
    <w:rsid w:val="00586FF4"/>
    <w:rsid w:val="005959AA"/>
    <w:rsid w:val="005B1462"/>
    <w:rsid w:val="005B3271"/>
    <w:rsid w:val="005D41C3"/>
    <w:rsid w:val="005F0DFF"/>
    <w:rsid w:val="006073D2"/>
    <w:rsid w:val="00631A3C"/>
    <w:rsid w:val="00632DD0"/>
    <w:rsid w:val="006344D3"/>
    <w:rsid w:val="006434AE"/>
    <w:rsid w:val="00646AE4"/>
    <w:rsid w:val="00654524"/>
    <w:rsid w:val="0065570B"/>
    <w:rsid w:val="00657DB9"/>
    <w:rsid w:val="00665562"/>
    <w:rsid w:val="00667BD4"/>
    <w:rsid w:val="0068439F"/>
    <w:rsid w:val="00686CF4"/>
    <w:rsid w:val="006A72CF"/>
    <w:rsid w:val="006B043C"/>
    <w:rsid w:val="006C4F43"/>
    <w:rsid w:val="006D2BA5"/>
    <w:rsid w:val="006D4800"/>
    <w:rsid w:val="007221A7"/>
    <w:rsid w:val="00731F15"/>
    <w:rsid w:val="00740C38"/>
    <w:rsid w:val="00743864"/>
    <w:rsid w:val="00744A79"/>
    <w:rsid w:val="007569C4"/>
    <w:rsid w:val="0076060B"/>
    <w:rsid w:val="007757CB"/>
    <w:rsid w:val="00777C98"/>
    <w:rsid w:val="00783A4D"/>
    <w:rsid w:val="00785118"/>
    <w:rsid w:val="00791608"/>
    <w:rsid w:val="0079299D"/>
    <w:rsid w:val="007A1168"/>
    <w:rsid w:val="007A272D"/>
    <w:rsid w:val="007B392F"/>
    <w:rsid w:val="007C1FFB"/>
    <w:rsid w:val="007D2043"/>
    <w:rsid w:val="007F38D8"/>
    <w:rsid w:val="007F6719"/>
    <w:rsid w:val="00822149"/>
    <w:rsid w:val="00834682"/>
    <w:rsid w:val="0084720E"/>
    <w:rsid w:val="00853DD4"/>
    <w:rsid w:val="00865138"/>
    <w:rsid w:val="0086584F"/>
    <w:rsid w:val="008714E9"/>
    <w:rsid w:val="00890745"/>
    <w:rsid w:val="008927F7"/>
    <w:rsid w:val="008935B7"/>
    <w:rsid w:val="00893BE2"/>
    <w:rsid w:val="00897BF8"/>
    <w:rsid w:val="008B1E26"/>
    <w:rsid w:val="008C4090"/>
    <w:rsid w:val="008D0CB8"/>
    <w:rsid w:val="008E4E87"/>
    <w:rsid w:val="00901DBA"/>
    <w:rsid w:val="00907A25"/>
    <w:rsid w:val="009143A9"/>
    <w:rsid w:val="00914974"/>
    <w:rsid w:val="00914BDD"/>
    <w:rsid w:val="00914FA6"/>
    <w:rsid w:val="0092001E"/>
    <w:rsid w:val="00927152"/>
    <w:rsid w:val="009278D8"/>
    <w:rsid w:val="00927C33"/>
    <w:rsid w:val="009501B8"/>
    <w:rsid w:val="009558B2"/>
    <w:rsid w:val="0097548B"/>
    <w:rsid w:val="0098598E"/>
    <w:rsid w:val="00985DAA"/>
    <w:rsid w:val="009A4397"/>
    <w:rsid w:val="009B296A"/>
    <w:rsid w:val="009B6D63"/>
    <w:rsid w:val="009C6096"/>
    <w:rsid w:val="009C6235"/>
    <w:rsid w:val="009E0037"/>
    <w:rsid w:val="009E2129"/>
    <w:rsid w:val="009E2754"/>
    <w:rsid w:val="009E54BA"/>
    <w:rsid w:val="00A03CE3"/>
    <w:rsid w:val="00A10ECB"/>
    <w:rsid w:val="00A160BB"/>
    <w:rsid w:val="00A24B4A"/>
    <w:rsid w:val="00A42637"/>
    <w:rsid w:val="00A54857"/>
    <w:rsid w:val="00A7157C"/>
    <w:rsid w:val="00A863F9"/>
    <w:rsid w:val="00A87EAA"/>
    <w:rsid w:val="00A954D3"/>
    <w:rsid w:val="00A97DF6"/>
    <w:rsid w:val="00AA471B"/>
    <w:rsid w:val="00AC557F"/>
    <w:rsid w:val="00AD5749"/>
    <w:rsid w:val="00AE1D46"/>
    <w:rsid w:val="00AE6E54"/>
    <w:rsid w:val="00AE739C"/>
    <w:rsid w:val="00AF481E"/>
    <w:rsid w:val="00B0407E"/>
    <w:rsid w:val="00B15B17"/>
    <w:rsid w:val="00B31BB2"/>
    <w:rsid w:val="00B452DC"/>
    <w:rsid w:val="00B5270B"/>
    <w:rsid w:val="00B60888"/>
    <w:rsid w:val="00B6289C"/>
    <w:rsid w:val="00B75C9C"/>
    <w:rsid w:val="00B762D9"/>
    <w:rsid w:val="00B80137"/>
    <w:rsid w:val="00B82AB0"/>
    <w:rsid w:val="00B86640"/>
    <w:rsid w:val="00BA1800"/>
    <w:rsid w:val="00BC4F3A"/>
    <w:rsid w:val="00BD2F9B"/>
    <w:rsid w:val="00BF1D98"/>
    <w:rsid w:val="00BF2A36"/>
    <w:rsid w:val="00C17B28"/>
    <w:rsid w:val="00C46D38"/>
    <w:rsid w:val="00C540E1"/>
    <w:rsid w:val="00C619E4"/>
    <w:rsid w:val="00C62C8F"/>
    <w:rsid w:val="00C62F09"/>
    <w:rsid w:val="00C73F9F"/>
    <w:rsid w:val="00C7561A"/>
    <w:rsid w:val="00C7704B"/>
    <w:rsid w:val="00C83910"/>
    <w:rsid w:val="00C84708"/>
    <w:rsid w:val="00CA1714"/>
    <w:rsid w:val="00CA6400"/>
    <w:rsid w:val="00CB0237"/>
    <w:rsid w:val="00CB134C"/>
    <w:rsid w:val="00CB5E47"/>
    <w:rsid w:val="00CB6F68"/>
    <w:rsid w:val="00CC49A5"/>
    <w:rsid w:val="00CD40E5"/>
    <w:rsid w:val="00CD45F1"/>
    <w:rsid w:val="00CE3A23"/>
    <w:rsid w:val="00CE5A31"/>
    <w:rsid w:val="00D11D09"/>
    <w:rsid w:val="00D22D74"/>
    <w:rsid w:val="00D510F7"/>
    <w:rsid w:val="00D51745"/>
    <w:rsid w:val="00D5730B"/>
    <w:rsid w:val="00D628AC"/>
    <w:rsid w:val="00D62B10"/>
    <w:rsid w:val="00D7710A"/>
    <w:rsid w:val="00D91E35"/>
    <w:rsid w:val="00DA170E"/>
    <w:rsid w:val="00DA5A19"/>
    <w:rsid w:val="00DA6CD5"/>
    <w:rsid w:val="00DB07E2"/>
    <w:rsid w:val="00DB7E80"/>
    <w:rsid w:val="00DD6C81"/>
    <w:rsid w:val="00DE6E23"/>
    <w:rsid w:val="00DF533F"/>
    <w:rsid w:val="00E00BAA"/>
    <w:rsid w:val="00E103F6"/>
    <w:rsid w:val="00E24CF3"/>
    <w:rsid w:val="00E350E7"/>
    <w:rsid w:val="00E448FE"/>
    <w:rsid w:val="00E739AA"/>
    <w:rsid w:val="00E75160"/>
    <w:rsid w:val="00EC55D7"/>
    <w:rsid w:val="00EF4C33"/>
    <w:rsid w:val="00F16470"/>
    <w:rsid w:val="00F167BA"/>
    <w:rsid w:val="00F37331"/>
    <w:rsid w:val="00F4331F"/>
    <w:rsid w:val="00F51900"/>
    <w:rsid w:val="00F67118"/>
    <w:rsid w:val="00F73BED"/>
    <w:rsid w:val="00F77506"/>
    <w:rsid w:val="00F96C3F"/>
    <w:rsid w:val="00FA1051"/>
    <w:rsid w:val="00FA3E31"/>
    <w:rsid w:val="00FC2DFC"/>
    <w:rsid w:val="00FD4F3C"/>
    <w:rsid w:val="00FE2F4B"/>
    <w:rsid w:val="00FE4338"/>
    <w:rsid w:val="00FE623F"/>
    <w:rsid w:val="00FE7249"/>
    <w:rsid w:val="00FF0F7C"/>
    <w:rsid w:val="00FF47D2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DD981"/>
  <w15:chartTrackingRefBased/>
  <w15:docId w15:val="{2E52F8E1-D1C8-4D36-B45E-09537F12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2B1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90745"/>
    <w:pPr>
      <w:keepNext/>
      <w:numPr>
        <w:numId w:val="2"/>
      </w:numPr>
      <w:spacing w:after="0" w:line="240" w:lineRule="auto"/>
      <w:ind w:left="0"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F51900"/>
    <w:pPr>
      <w:keepNext/>
      <w:numPr>
        <w:ilvl w:val="1"/>
        <w:numId w:val="2"/>
      </w:numPr>
      <w:spacing w:before="60" w:after="240" w:line="24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CB6F68"/>
    <w:pPr>
      <w:keepNext/>
      <w:numPr>
        <w:ilvl w:val="2"/>
        <w:numId w:val="2"/>
      </w:numPr>
      <w:spacing w:before="60" w:after="60" w:line="240" w:lineRule="auto"/>
      <w:ind w:left="0" w:firstLine="709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65562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szCs w:val="24"/>
      <w:lang w:val="ru-RU"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F68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619E4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5">
    <w:name w:val="титульный лист"/>
    <w:basedOn w:val="a0"/>
    <w:qFormat/>
    <w:rsid w:val="00C619E4"/>
    <w:pPr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link w:val="1"/>
    <w:uiPriority w:val="9"/>
    <w:rsid w:val="00890745"/>
    <w:rPr>
      <w:rFonts w:ascii="Times New Roman" w:eastAsia="Times New Roman" w:hAnsi="Times New Roman"/>
      <w:b/>
      <w:bCs/>
      <w:caps/>
      <w:kern w:val="32"/>
      <w:sz w:val="28"/>
      <w:szCs w:val="32"/>
      <w:lang w:val="ru-RU" w:eastAsia="en-US"/>
    </w:rPr>
  </w:style>
  <w:style w:type="character" w:customStyle="1" w:styleId="20">
    <w:name w:val="Заголовок 2 Знак"/>
    <w:link w:val="2"/>
    <w:uiPriority w:val="9"/>
    <w:rsid w:val="00F51900"/>
    <w:rPr>
      <w:rFonts w:ascii="Times New Roman" w:eastAsia="Times New Roman" w:hAnsi="Times New Roman"/>
      <w:b/>
      <w:bCs/>
      <w:iCs/>
      <w:sz w:val="28"/>
      <w:szCs w:val="28"/>
      <w:lang w:val="ru-RU" w:eastAsia="en-US"/>
    </w:rPr>
  </w:style>
  <w:style w:type="character" w:customStyle="1" w:styleId="30">
    <w:name w:val="Заголовок 3 Знак"/>
    <w:link w:val="3"/>
    <w:uiPriority w:val="9"/>
    <w:rsid w:val="00CB6F68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665562"/>
    <w:rPr>
      <w:rFonts w:ascii="Times New Roman" w:eastAsia="Times New Roman" w:hAnsi="Times New Roman"/>
      <w:b/>
      <w:bCs/>
      <w:sz w:val="28"/>
      <w:szCs w:val="28"/>
      <w:lang w:val="ru-RU"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6">
    <w:name w:val="Название_рисунка"/>
    <w:basedOn w:val="a0"/>
    <w:qFormat/>
    <w:rsid w:val="00DA6C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0"/>
    <w:uiPriority w:val="34"/>
    <w:rsid w:val="00504B1C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8">
    <w:name w:val="Hyperlink"/>
    <w:uiPriority w:val="99"/>
    <w:unhideWhenUsed/>
    <w:rsid w:val="00504B1C"/>
    <w:rPr>
      <w:color w:val="0000FF"/>
      <w:u w:val="single"/>
    </w:rPr>
  </w:style>
  <w:style w:type="paragraph" w:customStyle="1" w:styleId="a">
    <w:name w:val="[ ] Список Литературы"/>
    <w:basedOn w:val="a0"/>
    <w:uiPriority w:val="3"/>
    <w:qFormat/>
    <w:rsid w:val="00504B1C"/>
    <w:pPr>
      <w:numPr>
        <w:numId w:val="4"/>
      </w:numPr>
      <w:tabs>
        <w:tab w:val="left" w:pos="567"/>
      </w:tabs>
      <w:spacing w:after="120" w:line="288" w:lineRule="auto"/>
      <w:ind w:left="0" w:firstLine="0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D5730B"/>
    <w:pPr>
      <w:tabs>
        <w:tab w:val="left" w:pos="426"/>
        <w:tab w:val="right" w:leader="dot" w:pos="9344"/>
      </w:tabs>
      <w:spacing w:before="120" w:after="120" w:line="240" w:lineRule="auto"/>
    </w:pPr>
    <w:rPr>
      <w:rFonts w:ascii="Times New Roman" w:eastAsia="Times New Roman" w:hAnsi="Times New Roman" w:cs="Times New Roman"/>
      <w:bCs/>
      <w:caps/>
      <w:sz w:val="28"/>
      <w:szCs w:val="20"/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79299D"/>
    <w:pPr>
      <w:tabs>
        <w:tab w:val="left" w:pos="851"/>
        <w:tab w:val="right" w:leader="dot" w:pos="9344"/>
      </w:tabs>
      <w:spacing w:after="0" w:line="288" w:lineRule="auto"/>
      <w:ind w:left="261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a9">
    <w:name w:val="header"/>
    <w:basedOn w:val="a0"/>
    <w:link w:val="aa"/>
    <w:uiPriority w:val="99"/>
    <w:unhideWhenUsed/>
    <w:rsid w:val="007A27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Верхний колонтитул Знак"/>
    <w:link w:val="a9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0"/>
    <w:link w:val="ac"/>
    <w:uiPriority w:val="99"/>
    <w:unhideWhenUsed/>
    <w:rsid w:val="007A27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Нижний колонтитул Знак"/>
    <w:link w:val="ab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d">
    <w:name w:val="Введение_Заключение"/>
    <w:basedOn w:val="1"/>
    <w:rsid w:val="004541D5"/>
    <w:pPr>
      <w:numPr>
        <w:numId w:val="0"/>
      </w:numPr>
      <w:jc w:val="center"/>
    </w:pPr>
  </w:style>
  <w:style w:type="paragraph" w:styleId="31">
    <w:name w:val="toc 3"/>
    <w:basedOn w:val="a0"/>
    <w:next w:val="a0"/>
    <w:autoRedefine/>
    <w:uiPriority w:val="39"/>
    <w:unhideWhenUsed/>
    <w:rsid w:val="00A24B4A"/>
    <w:pPr>
      <w:spacing w:after="0" w:line="240" w:lineRule="auto"/>
      <w:ind w:left="560"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e">
    <w:name w:val="Placeholder Text"/>
    <w:basedOn w:val="a1"/>
    <w:uiPriority w:val="99"/>
    <w:semiHidden/>
    <w:rsid w:val="00434DA2"/>
    <w:rPr>
      <w:color w:val="808080"/>
    </w:rPr>
  </w:style>
  <w:style w:type="paragraph" w:styleId="af">
    <w:name w:val="caption"/>
    <w:basedOn w:val="a0"/>
    <w:next w:val="a0"/>
    <w:uiPriority w:val="35"/>
    <w:unhideWhenUsed/>
    <w:rsid w:val="007221A7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paragraph" w:customStyle="1" w:styleId="51">
    <w:name w:val="5.Основной текст"/>
    <w:basedOn w:val="a0"/>
    <w:rsid w:val="0084720E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F37331"/>
    <w:pPr>
      <w:spacing w:after="0" w:line="240" w:lineRule="auto"/>
      <w:ind w:firstLine="709"/>
      <w:jc w:val="both"/>
    </w:pPr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af1">
    <w:name w:val="Текст выноски Знак"/>
    <w:basedOn w:val="a1"/>
    <w:link w:val="af0"/>
    <w:uiPriority w:val="99"/>
    <w:semiHidden/>
    <w:rsid w:val="00F37331"/>
    <w:rPr>
      <w:rFonts w:ascii="Segoe UI" w:hAnsi="Segoe UI" w:cs="Segoe UI"/>
      <w:sz w:val="18"/>
      <w:szCs w:val="18"/>
      <w:lang w:val="ru-RU" w:eastAsia="en-US"/>
    </w:rPr>
  </w:style>
  <w:style w:type="paragraph" w:customStyle="1" w:styleId="Default">
    <w:name w:val="Default"/>
    <w:rsid w:val="0076060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styleId="af2">
    <w:name w:val="annotation reference"/>
    <w:basedOn w:val="a1"/>
    <w:uiPriority w:val="99"/>
    <w:semiHidden/>
    <w:unhideWhenUsed/>
    <w:rsid w:val="007B392F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7B392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7B392F"/>
    <w:rPr>
      <w:rFonts w:ascii="Times New Roman" w:hAnsi="Times New Roman"/>
      <w:lang w:val="ru-RU"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B392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B392F"/>
    <w:rPr>
      <w:rFonts w:ascii="Times New Roman" w:hAnsi="Times New Roman"/>
      <w:b/>
      <w:bCs/>
      <w:lang w:val="ru-RU" w:eastAsia="en-US"/>
    </w:rPr>
  </w:style>
  <w:style w:type="paragraph" w:customStyle="1" w:styleId="af7">
    <w:name w:val="Таблица_содержание"/>
    <w:basedOn w:val="a0"/>
    <w:uiPriority w:val="2"/>
    <w:qFormat/>
    <w:rsid w:val="00D91E35"/>
    <w:pPr>
      <w:spacing w:after="0" w:line="240" w:lineRule="auto"/>
      <w:jc w:val="both"/>
    </w:pPr>
    <w:rPr>
      <w:rFonts w:ascii="Times New Roman" w:hAnsi="Times New Roman"/>
      <w:sz w:val="28"/>
      <w:szCs w:val="28"/>
      <w:lang w:val="ru-RU" w:eastAsia="ru-RU"/>
    </w:rPr>
  </w:style>
  <w:style w:type="paragraph" w:styleId="af8">
    <w:name w:val="Body Text Indent"/>
    <w:basedOn w:val="a0"/>
    <w:link w:val="af9"/>
    <w:rsid w:val="0098598E"/>
    <w:pPr>
      <w:spacing w:after="120" w:line="240" w:lineRule="auto"/>
      <w:ind w:left="283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af9">
    <w:name w:val="Основной текст с отступом Знак"/>
    <w:basedOn w:val="a1"/>
    <w:link w:val="af8"/>
    <w:rsid w:val="0098598E"/>
    <w:rPr>
      <w:rFonts w:ascii="Times New Roman" w:eastAsia="Times New Roman" w:hAnsi="Times New Roman"/>
      <w:snapToGrid w:val="0"/>
      <w:lang w:val="ru-RU" w:eastAsia="ru-RU"/>
    </w:rPr>
  </w:style>
  <w:style w:type="paragraph" w:styleId="afa">
    <w:name w:val="Title"/>
    <w:basedOn w:val="a0"/>
    <w:link w:val="afb"/>
    <w:rsid w:val="00C46D3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afb">
    <w:name w:val="Заголовок Знак"/>
    <w:basedOn w:val="a1"/>
    <w:link w:val="afa"/>
    <w:rsid w:val="00C46D38"/>
    <w:rPr>
      <w:rFonts w:ascii="Times New Roman" w:eastAsia="Times New Roman" w:hAnsi="Times New Roman"/>
      <w:sz w:val="32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r\Documents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11572-0BB2-4671-8ED9-C48E7FDB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28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Links>
    <vt:vector size="54" baseType="variant">
      <vt:variant>
        <vt:i4>3211319</vt:i4>
      </vt:variant>
      <vt:variant>
        <vt:i4>60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_Toc404000027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_Toc404000026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_Toc404000025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_Toc404000024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_Toc404000023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_Toc404000022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_Toc404000021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_Toc404000020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ROGOVA</dc:creator>
  <cp:keywords/>
  <dc:description/>
  <cp:lastModifiedBy>YANA ROGOVA</cp:lastModifiedBy>
  <cp:revision>1</cp:revision>
  <cp:lastPrinted>2021-09-29T14:07:00Z</cp:lastPrinted>
  <dcterms:created xsi:type="dcterms:W3CDTF">2021-09-29T13:37:00Z</dcterms:created>
  <dcterms:modified xsi:type="dcterms:W3CDTF">2021-09-29T14:08:00Z</dcterms:modified>
</cp:coreProperties>
</file>